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76EE0" w14:textId="77777777" w:rsidR="00AB45E3" w:rsidRDefault="00AB45E3" w:rsidP="00AB45E3">
      <w:pPr>
        <w:pBdr>
          <w:bottom w:val="single" w:sz="4" w:space="1" w:color="auto"/>
        </w:pBdr>
        <w:rPr>
          <w:rFonts w:cs="Arial"/>
          <w:b/>
        </w:rPr>
      </w:pPr>
    </w:p>
    <w:p w14:paraId="4B053468" w14:textId="77777777" w:rsidR="00AB45E3" w:rsidRDefault="00AB45E3" w:rsidP="00AB45E3">
      <w:pPr>
        <w:pBdr>
          <w:bottom w:val="single" w:sz="4" w:space="1" w:color="auto"/>
        </w:pBdr>
        <w:rPr>
          <w:rFonts w:cs="Arial"/>
          <w:b/>
        </w:rPr>
      </w:pPr>
    </w:p>
    <w:p w14:paraId="21B859FE" w14:textId="77777777" w:rsidR="00AB45E3" w:rsidRDefault="00AB45E3" w:rsidP="00AB45E3">
      <w:pPr>
        <w:pBdr>
          <w:bottom w:val="single" w:sz="4" w:space="1" w:color="auto"/>
        </w:pBd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PROBATION REVIEW FORM</w:t>
      </w:r>
    </w:p>
    <w:p w14:paraId="38612171" w14:textId="77777777" w:rsidR="00AB45E3" w:rsidRDefault="00AB45E3" w:rsidP="00AB45E3">
      <w:pPr>
        <w:rPr>
          <w:rFonts w:ascii="Calibri" w:hAnsi="Calibri" w:cs="Calibri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776"/>
      </w:tblGrid>
      <w:tr w:rsidR="00AB45E3" w14:paraId="303D0EE0" w14:textId="77777777" w:rsidTr="00D873ED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4CC06D" w14:textId="77777777" w:rsidR="00AB45E3" w:rsidRDefault="00AB45E3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Employee Name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7EB6F0" w14:textId="12985085" w:rsidR="00AB45E3" w:rsidRDefault="00BE650B" w:rsidP="00603D88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Ador Wang</w:t>
            </w:r>
          </w:p>
        </w:tc>
      </w:tr>
      <w:tr w:rsidR="00AB45E3" w14:paraId="08ED3814" w14:textId="77777777" w:rsidTr="00D873ED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17065CB" w14:textId="34188C22" w:rsidR="00AB45E3" w:rsidRDefault="00DD5B34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Domain</w:t>
            </w:r>
            <w:r w:rsidR="00D873ED">
              <w:rPr>
                <w:rFonts w:ascii="Calibri" w:hAnsi="Calibri" w:cs="Calibri"/>
                <w:b/>
                <w:sz w:val="20"/>
              </w:rPr>
              <w:t xml:space="preserve"> / Location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FDDBFC" w14:textId="68FB2ABC" w:rsidR="00AB45E3" w:rsidRDefault="006B29D8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DIG</w:t>
            </w:r>
          </w:p>
        </w:tc>
      </w:tr>
      <w:tr w:rsidR="000651CC" w14:paraId="6AF25FEE" w14:textId="77777777" w:rsidTr="00D873ED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622E243" w14:textId="6F5714EF" w:rsidR="000651CC" w:rsidRDefault="000651CC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OKN Career Level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34F0EA9" w14:textId="06A35EC5" w:rsidR="000651CC" w:rsidRDefault="006B29D8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Level 3</w:t>
            </w:r>
          </w:p>
        </w:tc>
      </w:tr>
      <w:tr w:rsidR="00AB45E3" w14:paraId="0996512B" w14:textId="77777777" w:rsidTr="00D873ED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F8D0F77" w14:textId="160FD500" w:rsidR="00AB45E3" w:rsidRDefault="00DD5B34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Domain Director</w:t>
            </w:r>
            <w:r w:rsidR="00D873ED">
              <w:rPr>
                <w:rFonts w:ascii="Calibri" w:hAnsi="Calibri" w:cs="Calibri"/>
                <w:b/>
                <w:sz w:val="20"/>
              </w:rPr>
              <w:t xml:space="preserve"> Name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197048D" w14:textId="7C6C686B" w:rsidR="00AB45E3" w:rsidRDefault="004E0263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Roland Irwin</w:t>
            </w:r>
          </w:p>
        </w:tc>
      </w:tr>
      <w:tr w:rsidR="00AB45E3" w14:paraId="3320E603" w14:textId="77777777" w:rsidTr="00D873ED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6B49E15" w14:textId="77777777" w:rsidR="00AB45E3" w:rsidRDefault="00AB45E3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Probation Expiry Date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A218610" w14:textId="6ADDCED0" w:rsidR="00AB45E3" w:rsidRDefault="00BE650B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17/10</w:t>
            </w:r>
            <w:r w:rsidR="006B29D8">
              <w:rPr>
                <w:rFonts w:ascii="Calibri" w:hAnsi="Calibri" w:cs="Calibri"/>
                <w:sz w:val="20"/>
              </w:rPr>
              <w:t>/201</w:t>
            </w:r>
            <w:r w:rsidR="004E0263">
              <w:rPr>
                <w:rFonts w:ascii="Calibri" w:hAnsi="Calibri" w:cs="Calibri"/>
                <w:sz w:val="20"/>
              </w:rPr>
              <w:t>5</w:t>
            </w:r>
          </w:p>
        </w:tc>
      </w:tr>
      <w:tr w:rsidR="00AB45E3" w14:paraId="73B9632D" w14:textId="77777777" w:rsidTr="00D873ED">
        <w:trPr>
          <w:trHeight w:val="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024BE89" w14:textId="365324CF" w:rsidR="00AB45E3" w:rsidRDefault="00D873ED" w:rsidP="00D873ED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Date Probation </w:t>
            </w:r>
            <w:r w:rsidR="00AB45E3">
              <w:rPr>
                <w:rFonts w:ascii="Calibri" w:hAnsi="Calibri" w:cs="Calibri"/>
                <w:b/>
                <w:sz w:val="20"/>
              </w:rPr>
              <w:t xml:space="preserve">Review </w:t>
            </w:r>
            <w:r>
              <w:rPr>
                <w:rFonts w:ascii="Calibri" w:hAnsi="Calibri" w:cs="Calibri"/>
                <w:b/>
                <w:sz w:val="20"/>
              </w:rPr>
              <w:t>Meeting Held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CAE3F25" w14:textId="451686F2" w:rsidR="00AB45E3" w:rsidRDefault="00BE650B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28/10</w:t>
            </w:r>
            <w:r w:rsidR="006B29D8">
              <w:rPr>
                <w:rFonts w:ascii="Calibri" w:hAnsi="Calibri" w:cs="Calibri"/>
                <w:sz w:val="20"/>
              </w:rPr>
              <w:t>/201</w:t>
            </w:r>
            <w:r w:rsidR="004E0263">
              <w:rPr>
                <w:rFonts w:ascii="Calibri" w:hAnsi="Calibri" w:cs="Calibri"/>
                <w:sz w:val="20"/>
              </w:rPr>
              <w:t>5</w:t>
            </w:r>
          </w:p>
        </w:tc>
      </w:tr>
      <w:tr w:rsidR="00AB45E3" w14:paraId="6CA33DAB" w14:textId="77777777" w:rsidTr="00D873ED">
        <w:trPr>
          <w:trHeight w:val="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1EB567" w14:textId="40A3EAFB" w:rsidR="00AB45E3" w:rsidRDefault="00AB45E3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Reviewer</w:t>
            </w:r>
            <w:r w:rsidR="00D873ED">
              <w:rPr>
                <w:rFonts w:ascii="Calibri" w:hAnsi="Calibri" w:cs="Calibri"/>
                <w:b/>
                <w:sz w:val="20"/>
              </w:rPr>
              <w:t xml:space="preserve"> Name</w:t>
            </w:r>
          </w:p>
        </w:tc>
        <w:tc>
          <w:tcPr>
            <w:tcW w:w="5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721F43A" w14:textId="6D4659B5" w:rsidR="00AB45E3" w:rsidRDefault="006B29D8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Ray Moukaddem</w:t>
            </w:r>
          </w:p>
        </w:tc>
      </w:tr>
    </w:tbl>
    <w:p w14:paraId="4D81B8D7" w14:textId="77777777" w:rsidR="00AB45E3" w:rsidRDefault="00AB45E3" w:rsidP="00AB45E3">
      <w:pPr>
        <w:rPr>
          <w:rFonts w:ascii="Calibri" w:hAnsi="Calibri" w:cs="Calibri"/>
          <w:b/>
          <w:color w:val="82A996"/>
          <w:sz w:val="20"/>
        </w:rPr>
      </w:pPr>
    </w:p>
    <w:p w14:paraId="049CE35B" w14:textId="77777777" w:rsidR="00AB45E3" w:rsidRDefault="00AB45E3" w:rsidP="00AB45E3">
      <w:pPr>
        <w:rPr>
          <w:rFonts w:ascii="Calibri" w:hAnsi="Calibri" w:cs="Calibri"/>
          <w:b/>
          <w:color w:val="FF0000"/>
          <w:sz w:val="20"/>
        </w:rPr>
      </w:pPr>
      <w:r>
        <w:rPr>
          <w:rFonts w:ascii="Calibri" w:hAnsi="Calibri" w:cs="Calibri"/>
          <w:b/>
          <w:color w:val="FF0000"/>
          <w:sz w:val="20"/>
        </w:rPr>
        <w:t>Confirm Employment</w:t>
      </w:r>
    </w:p>
    <w:p w14:paraId="11CAC5F8" w14:textId="77777777" w:rsidR="00AB45E3" w:rsidRDefault="00AB45E3" w:rsidP="00AB45E3">
      <w:pPr>
        <w:rPr>
          <w:rFonts w:ascii="Calibri" w:hAnsi="Calibri" w:cs="Calibr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1842"/>
        <w:gridCol w:w="1276"/>
      </w:tblGrid>
      <w:tr w:rsidR="00AB45E3" w14:paraId="6FC34246" w14:textId="77777777" w:rsidTr="00AB45E3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B197F81" w14:textId="77777777" w:rsidR="00AB45E3" w:rsidRDefault="00AB45E3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Please confirm continuance of employment  (circle)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C3D4B7D" w14:textId="77777777" w:rsidR="00AB45E3" w:rsidRPr="006B29D8" w:rsidRDefault="00AB45E3">
            <w:pPr>
              <w:jc w:val="center"/>
              <w:rPr>
                <w:rFonts w:ascii="Calibri" w:hAnsi="Calibri" w:cs="Calibri"/>
                <w:b/>
                <w:i/>
                <w:color w:val="008000"/>
                <w:sz w:val="20"/>
              </w:rPr>
            </w:pPr>
            <w:r w:rsidRPr="006B29D8">
              <w:rPr>
                <w:rFonts w:ascii="Calibri" w:hAnsi="Calibri" w:cs="Calibri"/>
                <w:b/>
                <w:i/>
                <w:color w:val="008000"/>
                <w:sz w:val="24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685A2CC" w14:textId="77777777" w:rsidR="00AB45E3" w:rsidRPr="006B29D8" w:rsidRDefault="00AB45E3">
            <w:pPr>
              <w:jc w:val="center"/>
              <w:rPr>
                <w:rFonts w:ascii="Calibri" w:hAnsi="Calibri" w:cs="Calibri"/>
                <w:sz w:val="20"/>
              </w:rPr>
            </w:pPr>
            <w:r w:rsidRPr="00603D88">
              <w:rPr>
                <w:rFonts w:ascii="Calibri" w:hAnsi="Calibri" w:cs="Calibri"/>
                <w:sz w:val="14"/>
              </w:rPr>
              <w:t>NO</w:t>
            </w:r>
          </w:p>
        </w:tc>
      </w:tr>
    </w:tbl>
    <w:p w14:paraId="30D2734A" w14:textId="77777777" w:rsidR="00AB45E3" w:rsidRDefault="00AB45E3" w:rsidP="00AB45E3">
      <w:pPr>
        <w:rPr>
          <w:rFonts w:ascii="Calibri" w:hAnsi="Calibri" w:cs="Calibri"/>
          <w:sz w:val="20"/>
        </w:rPr>
      </w:pPr>
    </w:p>
    <w:p w14:paraId="149D9B1A" w14:textId="77777777" w:rsidR="00AB45E3" w:rsidRDefault="00AB45E3" w:rsidP="00AB45E3">
      <w:pPr>
        <w:rPr>
          <w:rFonts w:ascii="Calibri" w:hAnsi="Calibri" w:cs="Calibri"/>
          <w:b/>
          <w:color w:val="FF0000"/>
          <w:sz w:val="20"/>
        </w:rPr>
      </w:pPr>
      <w:r>
        <w:rPr>
          <w:rFonts w:ascii="Calibri" w:hAnsi="Calibri" w:cs="Calibri"/>
          <w:b/>
          <w:color w:val="FF0000"/>
          <w:sz w:val="20"/>
        </w:rPr>
        <w:t>Referral Checkpoint</w:t>
      </w:r>
    </w:p>
    <w:p w14:paraId="7D53F747" w14:textId="77777777" w:rsidR="00AB45E3" w:rsidRDefault="00AB45E3" w:rsidP="00AB45E3">
      <w:pPr>
        <w:rPr>
          <w:rFonts w:ascii="Calibri" w:hAnsi="Calibri" w:cs="Calibri"/>
          <w:color w:val="82A996"/>
          <w:sz w:val="20"/>
        </w:rPr>
      </w:pP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2495"/>
        <w:gridCol w:w="1841"/>
        <w:gridCol w:w="1276"/>
      </w:tblGrid>
      <w:tr w:rsidR="00AB45E3" w14:paraId="04B77AE9" w14:textId="77777777" w:rsidTr="00AB45E3"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9425FE6" w14:textId="77777777" w:rsidR="00AB45E3" w:rsidRDefault="00AB45E3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Was the employee referred into the organisation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265ACD5" w14:textId="6F75CC31" w:rsidR="00AB45E3" w:rsidRDefault="006B29D8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B29D8">
              <w:rPr>
                <w:rFonts w:ascii="Calibri" w:hAnsi="Calibri" w:cs="Calibri"/>
                <w:b/>
                <w:i/>
                <w:color w:val="008000"/>
                <w:sz w:val="24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1A43CA6" w14:textId="77777777" w:rsidR="00AB45E3" w:rsidRDefault="00AB45E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03D88">
              <w:rPr>
                <w:rFonts w:ascii="Calibri" w:hAnsi="Calibri" w:cs="Calibri"/>
                <w:b/>
                <w:sz w:val="14"/>
              </w:rPr>
              <w:t>NO</w:t>
            </w:r>
          </w:p>
        </w:tc>
      </w:tr>
      <w:tr w:rsidR="00AB45E3" w14:paraId="2C57C3E9" w14:textId="77777777" w:rsidTr="00AB45E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DF2DE84" w14:textId="77777777" w:rsidR="00AB45E3" w:rsidRDefault="00AB45E3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If YES, by whom? </w:t>
            </w:r>
          </w:p>
        </w:tc>
        <w:tc>
          <w:tcPr>
            <w:tcW w:w="5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94F2553" w14:textId="1FAA5FC3" w:rsidR="00AB45E3" w:rsidRDefault="00AB45E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</w:tr>
    </w:tbl>
    <w:p w14:paraId="3E03848E" w14:textId="77777777" w:rsidR="00AB45E3" w:rsidRDefault="00AB45E3" w:rsidP="00AB45E3">
      <w:pPr>
        <w:rPr>
          <w:rFonts w:ascii="Calibri" w:hAnsi="Calibri" w:cs="Calibri"/>
          <w:sz w:val="20"/>
        </w:rPr>
      </w:pPr>
    </w:p>
    <w:p w14:paraId="28011D4B" w14:textId="77777777" w:rsidR="00AB45E3" w:rsidRDefault="00AB45E3" w:rsidP="00AB45E3">
      <w:pPr>
        <w:rPr>
          <w:rFonts w:ascii="Calibri" w:hAnsi="Calibri" w:cs="Calibri"/>
          <w:b/>
          <w:sz w:val="20"/>
        </w:rPr>
      </w:pPr>
    </w:p>
    <w:p w14:paraId="4DCD9AB1" w14:textId="77777777" w:rsidR="00AB45E3" w:rsidRDefault="00AB45E3" w:rsidP="00AB45E3">
      <w:pPr>
        <w:rPr>
          <w:rFonts w:ascii="Calibri" w:hAnsi="Calibri" w:cs="Calibri"/>
          <w:b/>
          <w:color w:val="FF0000"/>
          <w:sz w:val="20"/>
        </w:rPr>
      </w:pPr>
      <w:r>
        <w:rPr>
          <w:rFonts w:ascii="Calibri" w:hAnsi="Calibri" w:cs="Calibri"/>
          <w:b/>
          <w:color w:val="FF0000"/>
          <w:sz w:val="20"/>
        </w:rPr>
        <w:t>Review of Performance:</w:t>
      </w:r>
    </w:p>
    <w:p w14:paraId="63B446F9" w14:textId="77777777" w:rsidR="00AB45E3" w:rsidRDefault="00AB45E3" w:rsidP="00AB45E3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b/>
          <w:color w:val="000000"/>
          <w:sz w:val="20"/>
        </w:rPr>
        <w:t xml:space="preserve">S - </w:t>
      </w:r>
      <w:r>
        <w:rPr>
          <w:rFonts w:ascii="Calibri" w:hAnsi="Calibri" w:cs="Calibri"/>
          <w:color w:val="000000"/>
          <w:sz w:val="20"/>
        </w:rPr>
        <w:t xml:space="preserve">Satisfactory; </w:t>
      </w:r>
      <w:r>
        <w:rPr>
          <w:rFonts w:ascii="Calibri" w:hAnsi="Calibri" w:cs="Calibri"/>
          <w:b/>
          <w:color w:val="000000"/>
          <w:sz w:val="20"/>
        </w:rPr>
        <w:t xml:space="preserve">U - </w:t>
      </w:r>
      <w:r>
        <w:rPr>
          <w:rFonts w:ascii="Calibri" w:hAnsi="Calibri" w:cs="Calibri"/>
          <w:color w:val="000000"/>
          <w:sz w:val="20"/>
        </w:rPr>
        <w:t>Unsatisfactory;</w:t>
      </w:r>
      <w:r>
        <w:rPr>
          <w:rFonts w:ascii="Calibri" w:hAnsi="Calibri" w:cs="Calibri"/>
          <w:b/>
          <w:color w:val="000000"/>
          <w:sz w:val="20"/>
        </w:rPr>
        <w:t xml:space="preserve"> </w:t>
      </w:r>
      <w:r>
        <w:rPr>
          <w:rFonts w:ascii="Calibri" w:hAnsi="Calibri" w:cs="Calibri"/>
          <w:color w:val="000000"/>
          <w:sz w:val="20"/>
        </w:rPr>
        <w:t>or</w:t>
      </w:r>
      <w:r>
        <w:rPr>
          <w:rFonts w:ascii="Calibri" w:hAnsi="Calibri" w:cs="Calibri"/>
          <w:b/>
          <w:color w:val="000000"/>
          <w:sz w:val="20"/>
        </w:rPr>
        <w:t xml:space="preserve"> NA -</w:t>
      </w:r>
      <w:r>
        <w:rPr>
          <w:rFonts w:ascii="Calibri" w:hAnsi="Calibri" w:cs="Calibri"/>
          <w:color w:val="000000"/>
          <w:sz w:val="20"/>
        </w:rPr>
        <w:t xml:space="preserve"> Not Applicable</w:t>
      </w:r>
    </w:p>
    <w:p w14:paraId="1613B406" w14:textId="77777777" w:rsidR="00AB45E3" w:rsidRDefault="00AB45E3" w:rsidP="00AB45E3">
      <w:pPr>
        <w:rPr>
          <w:rFonts w:ascii="Calibri" w:hAnsi="Calibri" w:cs="Calibri"/>
          <w:sz w:val="20"/>
        </w:rPr>
      </w:pPr>
    </w:p>
    <w:p w14:paraId="0CEDFD6F" w14:textId="77777777" w:rsidR="00AB45E3" w:rsidRDefault="00AB45E3" w:rsidP="00AB45E3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>PROFESSIONAL CAPABILTY: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57"/>
        <w:gridCol w:w="1558"/>
      </w:tblGrid>
      <w:tr w:rsidR="00AB45E3" w14:paraId="6C917F45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21204818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  <w:hideMark/>
          </w:tcPr>
          <w:p w14:paraId="6E7A801B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b/>
                <w:smallCaps/>
                <w:sz w:val="20"/>
              </w:rPr>
            </w:pPr>
            <w:r>
              <w:rPr>
                <w:rFonts w:ascii="Calibri" w:hAnsi="Calibri" w:cs="Calibri"/>
                <w:b/>
                <w:smallCaps/>
                <w:sz w:val="20"/>
              </w:rPr>
              <w:t>S / U / NA</w:t>
            </w:r>
          </w:p>
        </w:tc>
      </w:tr>
      <w:tr w:rsidR="00AB45E3" w14:paraId="727C56F2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4CC76D3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(a)</w:t>
            </w:r>
            <w:r>
              <w:rPr>
                <w:rFonts w:ascii="Calibri" w:hAnsi="Calibri" w:cs="Calibri"/>
                <w:sz w:val="20"/>
              </w:rPr>
              <w:tab/>
              <w:t>Application of technical knowledge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2F740C3" w14:textId="213ECE4A" w:rsidR="00AB45E3" w:rsidRDefault="006B29D8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3C9D846D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7208783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(b)</w:t>
            </w:r>
            <w:r>
              <w:rPr>
                <w:rFonts w:ascii="Calibri" w:hAnsi="Calibri" w:cs="Calibri"/>
                <w:sz w:val="20"/>
              </w:rPr>
              <w:tab/>
              <w:t>Compliance to scope and objectives of assignment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5FB8156" w14:textId="017CC0F5" w:rsidR="00AB45E3" w:rsidRDefault="006B29D8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67CA1B69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1EE2EAE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(c)</w:t>
            </w:r>
            <w:r>
              <w:rPr>
                <w:rFonts w:ascii="Calibri" w:hAnsi="Calibri" w:cs="Calibri"/>
                <w:sz w:val="20"/>
              </w:rPr>
              <w:tab/>
              <w:t>Timeliness of delivery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9817DF6" w14:textId="2A0322D7" w:rsidR="00AB45E3" w:rsidRDefault="006B29D8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39553418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F8A8234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(d)</w:t>
            </w:r>
            <w:r>
              <w:rPr>
                <w:rFonts w:ascii="Calibri" w:hAnsi="Calibri" w:cs="Calibri"/>
                <w:sz w:val="20"/>
              </w:rPr>
              <w:tab/>
              <w:t>Effectiveness of client interaction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FB1F6C9" w14:textId="555C4F8C" w:rsidR="00AB45E3" w:rsidRDefault="006B29D8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0DB66FD1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4BC439B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(e)</w:t>
            </w:r>
            <w:r>
              <w:rPr>
                <w:rFonts w:ascii="Calibri" w:hAnsi="Calibri" w:cs="Calibri"/>
                <w:sz w:val="20"/>
              </w:rPr>
              <w:tab/>
              <w:t>Quality of work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57A3E58" w14:textId="5164911A" w:rsidR="00AB45E3" w:rsidRDefault="006B29D8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766AFC0F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AEC6118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(f)</w:t>
            </w:r>
            <w:r>
              <w:rPr>
                <w:rFonts w:ascii="Calibri" w:hAnsi="Calibri" w:cs="Calibri"/>
                <w:sz w:val="20"/>
              </w:rPr>
              <w:tab/>
              <w:t>General professional demeanour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955AA16" w14:textId="1A1F6F82" w:rsidR="00AB45E3" w:rsidRDefault="006B29D8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366DC182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154C523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(g)</w:t>
            </w:r>
            <w:r>
              <w:rPr>
                <w:rFonts w:ascii="Calibri" w:hAnsi="Calibri" w:cs="Calibri"/>
                <w:sz w:val="20"/>
              </w:rPr>
              <w:tab/>
              <w:t xml:space="preserve">The extent to which the staff member is pro-active </w:t>
            </w:r>
            <w:r>
              <w:rPr>
                <w:rFonts w:ascii="Calibri" w:hAnsi="Calibri" w:cs="Calibri"/>
                <w:sz w:val="20"/>
              </w:rPr>
              <w:br/>
              <w:t>(i.e., initiating rather than just responding).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C1B8298" w14:textId="430598A1" w:rsidR="00AB45E3" w:rsidRDefault="006B29D8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121F6223" w14:textId="77777777" w:rsidTr="00AB45E3">
        <w:trPr>
          <w:cantSplit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77B9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Comments:</w:t>
            </w:r>
          </w:p>
          <w:p w14:paraId="05EECE20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</w:p>
          <w:p w14:paraId="356653E7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</w:p>
          <w:p w14:paraId="6C00F209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</w:p>
          <w:p w14:paraId="7B5231DC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</w:p>
          <w:p w14:paraId="1B4FC906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</w:p>
          <w:p w14:paraId="5EDFA7A5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</w:p>
          <w:p w14:paraId="452F552F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</w:p>
          <w:p w14:paraId="43E3C9A9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</w:p>
          <w:p w14:paraId="14BC2D37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</w:p>
        </w:tc>
      </w:tr>
    </w:tbl>
    <w:p w14:paraId="5904934F" w14:textId="77777777" w:rsidR="00AB45E3" w:rsidRDefault="00AB45E3" w:rsidP="00AB45E3">
      <w:pPr>
        <w:rPr>
          <w:rFonts w:ascii="Calibri" w:hAnsi="Calibri" w:cs="Calibri"/>
          <w:sz w:val="20"/>
        </w:rPr>
      </w:pPr>
    </w:p>
    <w:p w14:paraId="1F941930" w14:textId="77777777" w:rsidR="00AB45E3" w:rsidRDefault="00AB45E3" w:rsidP="00AB45E3">
      <w:pP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br w:type="page"/>
      </w:r>
      <w:r>
        <w:rPr>
          <w:rFonts w:ascii="Calibri" w:hAnsi="Calibri" w:cs="Calibri"/>
          <w:b/>
          <w:sz w:val="20"/>
        </w:rPr>
        <w:lastRenderedPageBreak/>
        <w:t>PERSONAL DEVELOPMENT: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57"/>
        <w:gridCol w:w="1558"/>
      </w:tblGrid>
      <w:tr w:rsidR="00AB45E3" w14:paraId="4DC265C1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F9717F6" w14:textId="77777777" w:rsidR="00AB45E3" w:rsidRDefault="00AB45E3">
            <w:pPr>
              <w:keepNext/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PEOPLE SKILLS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27F03D2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 / U / NA</w:t>
            </w:r>
          </w:p>
        </w:tc>
      </w:tr>
      <w:tr w:rsidR="00AB45E3" w14:paraId="5AE3F81E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C68E7B" w14:textId="77777777" w:rsidR="00AB45E3" w:rsidRDefault="00AB45E3">
            <w:pPr>
              <w:keepNext/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(a)</w:t>
            </w:r>
            <w:r>
              <w:rPr>
                <w:rFonts w:ascii="Calibri" w:hAnsi="Calibri" w:cs="Calibri"/>
                <w:sz w:val="20"/>
              </w:rPr>
              <w:tab/>
              <w:t>Effective communication skills;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D54D7B5" w14:textId="38E34C02" w:rsidR="00AB45E3" w:rsidRDefault="001143B2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00B95599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6B28E08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(b)</w:t>
            </w:r>
            <w:r>
              <w:rPr>
                <w:rFonts w:ascii="Calibri" w:hAnsi="Calibri" w:cs="Calibri"/>
                <w:sz w:val="20"/>
              </w:rPr>
              <w:tab/>
              <w:t xml:space="preserve">Willingness to work in a team and assist others both professionally and administratively;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AFFC1C4" w14:textId="02E7AE90" w:rsidR="00AB45E3" w:rsidRDefault="001143B2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004BAC11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1157671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(c)   Assistance to other staff in sharing knowledge and experience;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F6DBF2C" w14:textId="0D2088E2" w:rsidR="00AB45E3" w:rsidRDefault="001143B2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61ABDBBA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214BAAD" w14:textId="77777777" w:rsidR="00AB45E3" w:rsidRDefault="00AB45E3">
            <w:pPr>
              <w:keepNext/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STAFF MANAGEMENT [where appropriate]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04A6906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 / U / NA</w:t>
            </w:r>
          </w:p>
        </w:tc>
      </w:tr>
      <w:tr w:rsidR="00AB45E3" w14:paraId="6F9CC38D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9195287" w14:textId="77777777" w:rsidR="00AB45E3" w:rsidRDefault="00AB45E3">
            <w:pPr>
              <w:keepNext/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(a)</w:t>
            </w:r>
            <w:r>
              <w:rPr>
                <w:rFonts w:ascii="Calibri" w:hAnsi="Calibri" w:cs="Calibri"/>
                <w:sz w:val="20"/>
              </w:rPr>
              <w:tab/>
              <w:t>Management of junior staff, including providing regular feedback;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B7FC45B" w14:textId="342FECEB" w:rsidR="00AB45E3" w:rsidRDefault="001143B2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NA</w:t>
            </w:r>
          </w:p>
        </w:tc>
      </w:tr>
      <w:tr w:rsidR="00AB45E3" w14:paraId="393F4287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C06F906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(b)</w:t>
            </w:r>
            <w:r>
              <w:rPr>
                <w:rFonts w:ascii="Calibri" w:hAnsi="Calibri" w:cs="Calibri"/>
                <w:sz w:val="20"/>
              </w:rPr>
              <w:tab/>
              <w:t>Ability and involvement training and developing staff;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28C3E4F" w14:textId="2DA0C14A" w:rsidR="00AB45E3" w:rsidRDefault="001143B2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</w:t>
            </w:r>
          </w:p>
        </w:tc>
      </w:tr>
      <w:tr w:rsidR="00AB45E3" w14:paraId="52753CBD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AE8091D" w14:textId="77777777" w:rsidR="00AB45E3" w:rsidRDefault="00AB45E3">
            <w:pPr>
              <w:keepNext/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BUSINESS DEVELOPMENT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2B26FBB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 / U/ NA</w:t>
            </w:r>
          </w:p>
        </w:tc>
      </w:tr>
      <w:tr w:rsidR="00AB45E3" w14:paraId="59F9946F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6A7F666" w14:textId="77777777" w:rsidR="00AB45E3" w:rsidRDefault="00AB45E3">
            <w:pPr>
              <w:keepNext/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Identification of additional work in existing assignments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4A49BCC" w14:textId="0B23FAE2" w:rsidR="00AB45E3" w:rsidRDefault="001143B2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NA</w:t>
            </w:r>
          </w:p>
        </w:tc>
      </w:tr>
      <w:tr w:rsidR="00AB45E3" w14:paraId="0D2BB221" w14:textId="77777777" w:rsidTr="00AB45E3">
        <w:trPr>
          <w:cantSplit/>
        </w:trPr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6C0506C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Identification of other new business opportunities for Oakton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ADA20DE" w14:textId="7E5C5467" w:rsidR="00AB45E3" w:rsidRDefault="001143B2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NA</w:t>
            </w:r>
          </w:p>
        </w:tc>
      </w:tr>
      <w:tr w:rsidR="00AB45E3" w14:paraId="75B0260E" w14:textId="77777777" w:rsidTr="00AB45E3">
        <w:trPr>
          <w:cantSplit/>
          <w:trHeight w:val="150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5D486B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Comments:</w:t>
            </w:r>
          </w:p>
        </w:tc>
      </w:tr>
    </w:tbl>
    <w:p w14:paraId="01B0EA97" w14:textId="77777777" w:rsidR="00AB45E3" w:rsidRDefault="00AB45E3" w:rsidP="00AB45E3">
      <w:pPr>
        <w:rPr>
          <w:rFonts w:ascii="Calibri" w:hAnsi="Calibri" w:cs="Calibri"/>
          <w:sz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5"/>
      </w:tblGrid>
      <w:tr w:rsidR="00AB45E3" w14:paraId="3ACEDB0A" w14:textId="77777777" w:rsidTr="00AB45E3">
        <w:trPr>
          <w:cantSplit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B244DF0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Feedback from employee</w:t>
            </w:r>
          </w:p>
        </w:tc>
      </w:tr>
      <w:tr w:rsidR="00AB45E3" w14:paraId="1EA7564F" w14:textId="77777777" w:rsidTr="00AB45E3">
        <w:trPr>
          <w:cantSplit/>
          <w:trHeight w:val="2268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D4FA" w14:textId="77777777" w:rsidR="00AB45E3" w:rsidRDefault="00AB45E3" w:rsidP="00603D88">
            <w:pPr>
              <w:rPr>
                <w:rFonts w:ascii="Calibri" w:hAnsi="Calibri" w:cs="Calibri"/>
                <w:sz w:val="20"/>
              </w:rPr>
            </w:pPr>
          </w:p>
        </w:tc>
      </w:tr>
    </w:tbl>
    <w:p w14:paraId="14A6E639" w14:textId="77777777" w:rsidR="00AB45E3" w:rsidRDefault="00AB45E3" w:rsidP="00AB45E3">
      <w:pPr>
        <w:rPr>
          <w:rFonts w:ascii="Calibri" w:hAnsi="Calibri" w:cs="Calibri"/>
          <w:sz w:val="20"/>
        </w:rPr>
      </w:pPr>
    </w:p>
    <w:p w14:paraId="61DAE428" w14:textId="77777777" w:rsidR="00AB45E3" w:rsidRDefault="00AB45E3" w:rsidP="00AB45E3">
      <w:pPr>
        <w:rPr>
          <w:rFonts w:ascii="Calibri" w:hAnsi="Calibri" w:cs="Calibri"/>
          <w:sz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5"/>
      </w:tblGrid>
      <w:tr w:rsidR="00AB45E3" w14:paraId="4D72EDCA" w14:textId="77777777" w:rsidTr="00AB45E3">
        <w:trPr>
          <w:cantSplit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56FCF5D" w14:textId="77777777" w:rsidR="00AB45E3" w:rsidRDefault="00AB45E3">
            <w:pPr>
              <w:tabs>
                <w:tab w:val="clear" w:pos="851"/>
                <w:tab w:val="left" w:pos="426"/>
              </w:tabs>
              <w:spacing w:before="40"/>
              <w:ind w:left="426" w:hanging="426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PERFORMANCE OBJECTIVES UNTIL PERFORMANCE REVIEW</w:t>
            </w:r>
          </w:p>
        </w:tc>
      </w:tr>
      <w:tr w:rsidR="00AB45E3" w14:paraId="5A892025" w14:textId="77777777" w:rsidTr="00AB45E3">
        <w:trPr>
          <w:cantSplit/>
          <w:trHeight w:val="1134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3167" w14:textId="369C3D42" w:rsidR="00AB45E3" w:rsidRDefault="00AB45E3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1.</w:t>
            </w:r>
            <w:r w:rsidR="001143B2">
              <w:rPr>
                <w:rFonts w:ascii="Calibri" w:hAnsi="Calibri" w:cs="Calibri"/>
                <w:sz w:val="20"/>
              </w:rPr>
              <w:t xml:space="preserve"> 85% utilisation 95% personal utilisation</w:t>
            </w:r>
          </w:p>
        </w:tc>
      </w:tr>
      <w:tr w:rsidR="00AB45E3" w14:paraId="62725A43" w14:textId="77777777" w:rsidTr="00AB45E3">
        <w:trPr>
          <w:cantSplit/>
          <w:trHeight w:val="1134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2293" w14:textId="3AE6C9B5" w:rsidR="00AB45E3" w:rsidRPr="00AF5D27" w:rsidRDefault="00AB45E3" w:rsidP="00BE650B">
            <w:pPr>
              <w:widowControl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  <w:tab w:val="clear" w:pos="9072"/>
              </w:tabs>
              <w:autoSpaceDE w:val="0"/>
              <w:autoSpaceDN w:val="0"/>
              <w:adjustRightInd w:val="0"/>
              <w:spacing w:after="240"/>
              <w:jc w:val="left"/>
              <w:rPr>
                <w:rFonts w:asciiTheme="minorHAnsi" w:eastAsia="SimSun" w:hAnsiTheme="minorHAnsi" w:cs="Times"/>
                <w:sz w:val="18"/>
                <w:szCs w:val="24"/>
                <w:lang w:val="en-US" w:eastAsia="en-AU"/>
              </w:rPr>
            </w:pPr>
            <w:r>
              <w:rPr>
                <w:rFonts w:ascii="Calibri" w:hAnsi="Calibri" w:cs="Calibri"/>
                <w:sz w:val="20"/>
              </w:rPr>
              <w:t>2.</w:t>
            </w:r>
            <w:r w:rsidR="001143B2">
              <w:rPr>
                <w:rFonts w:ascii="Calibri" w:hAnsi="Calibri" w:cs="Calibri"/>
                <w:sz w:val="20"/>
              </w:rPr>
              <w:t xml:space="preserve"> </w:t>
            </w:r>
            <w:r w:rsidR="00BE650B">
              <w:rPr>
                <w:rFonts w:asciiTheme="minorHAnsi" w:eastAsia="SimSun" w:hAnsiTheme="minorHAnsi" w:cs="Calibri Bold Italic"/>
                <w:sz w:val="20"/>
                <w:szCs w:val="30"/>
                <w:lang w:val="en-US" w:eastAsia="en-AU"/>
              </w:rPr>
              <w:t>TBC</w:t>
            </w:r>
          </w:p>
        </w:tc>
      </w:tr>
      <w:tr w:rsidR="00AB45E3" w14:paraId="3663154A" w14:textId="77777777" w:rsidTr="00AB45E3">
        <w:trPr>
          <w:cantSplit/>
          <w:trHeight w:val="1134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6FD0" w14:textId="0C667A8B" w:rsidR="00BE650B" w:rsidRPr="00AF5D27" w:rsidRDefault="00AB45E3" w:rsidP="00BE650B">
            <w:pPr>
              <w:widowControl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  <w:tab w:val="clear" w:pos="9072"/>
              </w:tabs>
              <w:autoSpaceDE w:val="0"/>
              <w:autoSpaceDN w:val="0"/>
              <w:adjustRightInd w:val="0"/>
              <w:spacing w:after="240"/>
              <w:jc w:val="left"/>
              <w:rPr>
                <w:rFonts w:asciiTheme="minorHAnsi" w:eastAsia="SimSun" w:hAnsiTheme="minorHAnsi" w:cs="Times"/>
                <w:sz w:val="18"/>
                <w:szCs w:val="24"/>
                <w:lang w:val="en-US" w:eastAsia="en-AU"/>
              </w:rPr>
            </w:pPr>
            <w:r>
              <w:rPr>
                <w:rFonts w:ascii="Calibri" w:hAnsi="Calibri" w:cs="Calibri"/>
                <w:sz w:val="20"/>
              </w:rPr>
              <w:t>3.</w:t>
            </w:r>
            <w:r w:rsidR="00AF5D27">
              <w:rPr>
                <w:rFonts w:ascii="Calibri Bold Italic" w:eastAsia="SimSun" w:hAnsi="Calibri Bold Italic" w:cs="Calibri Bold Italic"/>
                <w:sz w:val="30"/>
                <w:szCs w:val="30"/>
                <w:lang w:val="en-US" w:eastAsia="en-AU"/>
              </w:rPr>
              <w:t xml:space="preserve"> </w:t>
            </w:r>
          </w:p>
          <w:p w14:paraId="57FD95A7" w14:textId="42D4F4C7" w:rsidR="00AB45E3" w:rsidRPr="00AF5D27" w:rsidRDefault="00AB45E3" w:rsidP="00AF5D27">
            <w:pPr>
              <w:widowControl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  <w:tab w:val="clear" w:pos="9072"/>
              </w:tabs>
              <w:autoSpaceDE w:val="0"/>
              <w:autoSpaceDN w:val="0"/>
              <w:adjustRightInd w:val="0"/>
              <w:spacing w:after="240"/>
              <w:jc w:val="left"/>
              <w:rPr>
                <w:rFonts w:asciiTheme="minorHAnsi" w:eastAsia="SimSun" w:hAnsiTheme="minorHAnsi" w:cs="Times"/>
                <w:sz w:val="18"/>
                <w:szCs w:val="24"/>
                <w:lang w:val="en-US" w:eastAsia="en-AU"/>
              </w:rPr>
            </w:pPr>
          </w:p>
        </w:tc>
      </w:tr>
    </w:tbl>
    <w:p w14:paraId="123487C2" w14:textId="77777777" w:rsidR="00AB45E3" w:rsidRDefault="00AB45E3" w:rsidP="00AB45E3">
      <w:pPr>
        <w:rPr>
          <w:rFonts w:ascii="Calibri" w:hAnsi="Calibri" w:cs="Calibri"/>
          <w:sz w:val="20"/>
        </w:rPr>
      </w:pPr>
    </w:p>
    <w:p w14:paraId="0448E915" w14:textId="77777777" w:rsidR="00AB45E3" w:rsidRDefault="00AB45E3" w:rsidP="00AB45E3">
      <w:pPr>
        <w:rPr>
          <w:rFonts w:ascii="Calibri" w:hAnsi="Calibri" w:cs="Calibri"/>
          <w:sz w:val="20"/>
        </w:rPr>
      </w:pPr>
    </w:p>
    <w:p w14:paraId="5D6CA12E" w14:textId="78935138" w:rsidR="00AB45E3" w:rsidRDefault="00AB45E3" w:rsidP="00AB45E3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br w:type="page"/>
      </w:r>
    </w:p>
    <w:p w14:paraId="2B705062" w14:textId="77777777" w:rsidR="00AB45E3" w:rsidRDefault="00AB45E3" w:rsidP="00AB45E3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Signed in agreement:</w:t>
      </w:r>
    </w:p>
    <w:p w14:paraId="0EC87DF2" w14:textId="77777777" w:rsidR="00AB45E3" w:rsidRDefault="00AB45E3" w:rsidP="00AB45E3">
      <w:pPr>
        <w:rPr>
          <w:rFonts w:ascii="Calibri" w:hAnsi="Calibri" w:cs="Calibri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97"/>
        <w:gridCol w:w="3671"/>
        <w:gridCol w:w="360"/>
        <w:gridCol w:w="3959"/>
      </w:tblGrid>
      <w:tr w:rsidR="00AB45E3" w14:paraId="0EF513F5" w14:textId="77777777" w:rsidTr="00AB45E3">
        <w:trPr>
          <w:trHeight w:val="567"/>
        </w:trPr>
        <w:tc>
          <w:tcPr>
            <w:tcW w:w="1297" w:type="dxa"/>
            <w:vAlign w:val="center"/>
          </w:tcPr>
          <w:p w14:paraId="3C946530" w14:textId="77777777" w:rsidR="00AB45E3" w:rsidRDefault="00AB45E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3671" w:type="dxa"/>
            <w:vAlign w:val="center"/>
          </w:tcPr>
          <w:p w14:paraId="23FAA5BA" w14:textId="77777777" w:rsidR="00AB45E3" w:rsidRDefault="00AB45E3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360" w:type="dxa"/>
          </w:tcPr>
          <w:p w14:paraId="61B48864" w14:textId="77777777" w:rsidR="00AB45E3" w:rsidRDefault="00AB45E3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3959" w:type="dxa"/>
            <w:vAlign w:val="center"/>
          </w:tcPr>
          <w:p w14:paraId="65E14A87" w14:textId="77777777" w:rsidR="00AB45E3" w:rsidRDefault="00AB45E3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35D088CE" w14:textId="5245CDE0" w:rsidR="00AB45E3" w:rsidRDefault="00D873ED" w:rsidP="00AB45E3">
      <w:pPr>
        <w:rPr>
          <w:rFonts w:ascii="Calibri" w:hAnsi="Calibri" w:cs="Calibri"/>
          <w:sz w:val="20"/>
          <w:u w:val="single"/>
        </w:rPr>
      </w:pPr>
      <w:r>
        <w:rPr>
          <w:rFonts w:ascii="Calibri" w:hAnsi="Calibri" w:cs="Calibri"/>
          <w:sz w:val="20"/>
        </w:rPr>
        <w:t>Manager Name:</w:t>
      </w:r>
      <w:r>
        <w:rPr>
          <w:rFonts w:ascii="Calibri" w:hAnsi="Calibri" w:cs="Calibri"/>
          <w:sz w:val="20"/>
        </w:rPr>
        <w:tab/>
      </w:r>
      <w:r w:rsidR="00AF5D27">
        <w:rPr>
          <w:rFonts w:ascii="Calibri" w:hAnsi="Calibri" w:cs="Calibri"/>
          <w:sz w:val="20"/>
        </w:rPr>
        <w:t>Ray Moukaddem</w:t>
      </w:r>
      <w:r w:rsidR="00AF5D27">
        <w:rPr>
          <w:rFonts w:ascii="Calibri" w:hAnsi="Calibri" w:cs="Calibri"/>
          <w:sz w:val="20"/>
          <w:u w:val="single"/>
        </w:rPr>
        <w:tab/>
      </w:r>
      <w:r w:rsidR="00AF5D27">
        <w:rPr>
          <w:rFonts w:ascii="Calibri" w:hAnsi="Calibri" w:cs="Calibri"/>
          <w:sz w:val="20"/>
          <w:u w:val="single"/>
        </w:rPr>
        <w:tab/>
      </w:r>
      <w:r w:rsidR="00AF5D27">
        <w:rPr>
          <w:rFonts w:ascii="Calibri" w:hAnsi="Calibri" w:cs="Calibri"/>
          <w:sz w:val="20"/>
          <w:u w:val="single"/>
        </w:rPr>
        <w:tab/>
      </w:r>
    </w:p>
    <w:p w14:paraId="66DB0F8B" w14:textId="77777777" w:rsidR="00D873ED" w:rsidRDefault="00D873ED" w:rsidP="00AB45E3">
      <w:pPr>
        <w:rPr>
          <w:rFonts w:ascii="Calibri" w:hAnsi="Calibri" w:cs="Calibri"/>
          <w:sz w:val="20"/>
          <w:u w:val="single"/>
        </w:rPr>
      </w:pPr>
    </w:p>
    <w:p w14:paraId="7CF03E41" w14:textId="35D588E9" w:rsidR="00D873ED" w:rsidRDefault="00D873ED" w:rsidP="00AB45E3">
      <w:pPr>
        <w:rPr>
          <w:rFonts w:ascii="Calibri" w:hAnsi="Calibri" w:cs="Calibri"/>
          <w:sz w:val="20"/>
        </w:rPr>
      </w:pPr>
    </w:p>
    <w:p w14:paraId="5BF211E2" w14:textId="5D5EDB31" w:rsidR="00D873ED" w:rsidRDefault="00D873ED" w:rsidP="00AB45E3">
      <w:pPr>
        <w:rPr>
          <w:rFonts w:ascii="Calibri" w:hAnsi="Calibri" w:cs="Calibri"/>
          <w:sz w:val="20"/>
          <w:u w:val="single"/>
        </w:rPr>
      </w:pPr>
      <w:r>
        <w:rPr>
          <w:rFonts w:ascii="Calibri" w:hAnsi="Calibri" w:cs="Calibri"/>
          <w:sz w:val="20"/>
        </w:rPr>
        <w:t>Manager Signature: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</w:rPr>
        <w:tab/>
        <w:t>Date:</w:t>
      </w:r>
      <w:r>
        <w:rPr>
          <w:rFonts w:ascii="Calibri" w:hAnsi="Calibri" w:cs="Calibri"/>
          <w:sz w:val="20"/>
        </w:rPr>
        <w:tab/>
      </w:r>
      <w:r w:rsidR="00BE650B">
        <w:rPr>
          <w:rFonts w:ascii="Calibri" w:hAnsi="Calibri" w:cs="Calibri"/>
          <w:sz w:val="20"/>
        </w:rPr>
        <w:t>28/10/2015</w:t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</w:p>
    <w:p w14:paraId="4D4E71F3" w14:textId="77777777" w:rsidR="00D873ED" w:rsidRDefault="00D873ED" w:rsidP="00AB45E3">
      <w:pPr>
        <w:rPr>
          <w:rFonts w:ascii="Calibri" w:hAnsi="Calibri" w:cs="Calibri"/>
          <w:sz w:val="20"/>
          <w:u w:val="single"/>
        </w:rPr>
      </w:pPr>
    </w:p>
    <w:p w14:paraId="55764B32" w14:textId="77777777" w:rsidR="00D873ED" w:rsidRDefault="00D873ED" w:rsidP="00AB45E3">
      <w:pPr>
        <w:rPr>
          <w:rFonts w:ascii="Calibri" w:hAnsi="Calibri" w:cs="Calibri"/>
          <w:sz w:val="20"/>
          <w:u w:val="single"/>
        </w:rPr>
      </w:pPr>
    </w:p>
    <w:p w14:paraId="6C601628" w14:textId="77777777" w:rsidR="00D873ED" w:rsidRDefault="00D873ED" w:rsidP="00AB45E3">
      <w:pPr>
        <w:rPr>
          <w:rFonts w:ascii="Calibri" w:hAnsi="Calibri" w:cs="Calibri"/>
          <w:sz w:val="20"/>
          <w:u w:val="single"/>
        </w:rPr>
      </w:pPr>
    </w:p>
    <w:p w14:paraId="3D3EEDC0" w14:textId="77777777" w:rsidR="00D873ED" w:rsidRDefault="00D873ED" w:rsidP="00AB45E3">
      <w:pPr>
        <w:rPr>
          <w:rFonts w:ascii="Calibri" w:hAnsi="Calibri" w:cs="Calibri"/>
          <w:sz w:val="20"/>
          <w:u w:val="single"/>
        </w:rPr>
      </w:pPr>
    </w:p>
    <w:p w14:paraId="3233A3E9" w14:textId="77777777" w:rsidR="00D873ED" w:rsidRPr="00D873ED" w:rsidRDefault="00D873ED" w:rsidP="00AB45E3">
      <w:pPr>
        <w:rPr>
          <w:rFonts w:ascii="Calibri" w:hAnsi="Calibri" w:cs="Calibri"/>
          <w:sz w:val="20"/>
          <w:u w:val="single"/>
        </w:rPr>
      </w:pPr>
    </w:p>
    <w:p w14:paraId="40EE9827" w14:textId="30EA1051" w:rsidR="00D873ED" w:rsidRDefault="00D873ED" w:rsidP="00D873ED">
      <w:pPr>
        <w:rPr>
          <w:rFonts w:ascii="Calibri" w:hAnsi="Calibri" w:cs="Calibri"/>
          <w:sz w:val="20"/>
          <w:u w:val="single"/>
        </w:rPr>
      </w:pPr>
      <w:r>
        <w:rPr>
          <w:rFonts w:ascii="Calibri" w:hAnsi="Calibri" w:cs="Calibri"/>
          <w:sz w:val="20"/>
        </w:rPr>
        <w:t>Employee Name:</w:t>
      </w:r>
      <w:r>
        <w:rPr>
          <w:rFonts w:ascii="Calibri" w:hAnsi="Calibri" w:cs="Calibri"/>
          <w:sz w:val="20"/>
        </w:rPr>
        <w:tab/>
      </w:r>
      <w:r w:rsidR="00BE650B">
        <w:rPr>
          <w:rFonts w:ascii="Calibri" w:hAnsi="Calibri" w:cs="Calibri"/>
          <w:sz w:val="20"/>
          <w:u w:val="single"/>
        </w:rPr>
        <w:t>Ador Wang</w:t>
      </w:r>
      <w:bookmarkStart w:id="0" w:name="_GoBack"/>
      <w:bookmarkEnd w:id="0"/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</w:p>
    <w:p w14:paraId="1C4FF6F9" w14:textId="77777777" w:rsidR="00D873ED" w:rsidRDefault="00D873ED" w:rsidP="00D873ED">
      <w:pPr>
        <w:rPr>
          <w:rFonts w:ascii="Calibri" w:hAnsi="Calibri" w:cs="Calibri"/>
          <w:sz w:val="20"/>
          <w:u w:val="single"/>
        </w:rPr>
      </w:pPr>
    </w:p>
    <w:p w14:paraId="42C26A06" w14:textId="77777777" w:rsidR="00D873ED" w:rsidRDefault="00D873ED" w:rsidP="00D873ED">
      <w:pPr>
        <w:rPr>
          <w:rFonts w:ascii="Calibri" w:hAnsi="Calibri" w:cs="Calibri"/>
          <w:sz w:val="20"/>
        </w:rPr>
      </w:pPr>
    </w:p>
    <w:p w14:paraId="376A5188" w14:textId="316DB143" w:rsidR="00D873ED" w:rsidRDefault="00D873ED" w:rsidP="00D873ED">
      <w:pPr>
        <w:rPr>
          <w:rFonts w:ascii="Calibri" w:hAnsi="Calibri" w:cs="Calibri"/>
          <w:sz w:val="20"/>
          <w:u w:val="single"/>
        </w:rPr>
      </w:pPr>
      <w:r>
        <w:rPr>
          <w:rFonts w:ascii="Calibri" w:hAnsi="Calibri" w:cs="Calibri"/>
          <w:sz w:val="20"/>
        </w:rPr>
        <w:t>Employee Signature: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</w:rPr>
        <w:tab/>
        <w:t>Date:</w:t>
      </w:r>
      <w:r>
        <w:rPr>
          <w:rFonts w:ascii="Calibri" w:hAnsi="Calibri" w:cs="Calibri"/>
          <w:sz w:val="20"/>
        </w:rPr>
        <w:tab/>
      </w:r>
      <w:r w:rsidR="00BE650B">
        <w:rPr>
          <w:rFonts w:ascii="Calibri" w:hAnsi="Calibri" w:cs="Calibri"/>
          <w:sz w:val="20"/>
        </w:rPr>
        <w:t>28/10/2015</w:t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  <w:r>
        <w:rPr>
          <w:rFonts w:ascii="Calibri" w:hAnsi="Calibri" w:cs="Calibri"/>
          <w:sz w:val="20"/>
          <w:u w:val="single"/>
        </w:rPr>
        <w:tab/>
      </w:r>
    </w:p>
    <w:p w14:paraId="04C690B9" w14:textId="77777777" w:rsidR="00D873ED" w:rsidRDefault="00D873ED" w:rsidP="00D873ED">
      <w:pPr>
        <w:rPr>
          <w:rFonts w:ascii="Calibri" w:hAnsi="Calibri" w:cs="Calibri"/>
          <w:sz w:val="20"/>
          <w:u w:val="single"/>
        </w:rPr>
      </w:pPr>
    </w:p>
    <w:p w14:paraId="0223EE3A" w14:textId="77777777" w:rsidR="00D873ED" w:rsidRDefault="00D873ED" w:rsidP="00AB45E3"/>
    <w:p w14:paraId="28BB83AB" w14:textId="77777777" w:rsidR="00D873ED" w:rsidRDefault="00D873ED" w:rsidP="00AB45E3"/>
    <w:p w14:paraId="3CB6F5B0" w14:textId="77777777" w:rsidR="00D873ED" w:rsidRDefault="00D873ED" w:rsidP="00AB45E3"/>
    <w:p w14:paraId="3776CC9C" w14:textId="47BC9561" w:rsidR="00D873ED" w:rsidRPr="00D873ED" w:rsidRDefault="00D873ED" w:rsidP="00D873ED">
      <w:pPr>
        <w:jc w:val="center"/>
        <w:rPr>
          <w:i/>
        </w:rPr>
      </w:pPr>
      <w:r w:rsidRPr="00D873ED">
        <w:rPr>
          <w:i/>
        </w:rPr>
        <w:t>Please return completed form to hrsupport@oakton.com.au</w:t>
      </w:r>
    </w:p>
    <w:sectPr w:rsidR="00D873ED" w:rsidRPr="00D873ED" w:rsidSect="000651C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39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D5D16" w14:textId="77777777" w:rsidR="00DD726E" w:rsidRDefault="00DD726E" w:rsidP="00B96D46">
      <w:r>
        <w:separator/>
      </w:r>
    </w:p>
  </w:endnote>
  <w:endnote w:type="continuationSeparator" w:id="0">
    <w:p w14:paraId="0DADEF95" w14:textId="77777777" w:rsidR="00DD726E" w:rsidRDefault="00DD726E" w:rsidP="00B9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Bold Italic">
    <w:altName w:val="Calibri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C5B47" w14:textId="39359AD6" w:rsidR="001143B2" w:rsidRDefault="001143B2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E650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E650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2BECCDF5" w14:textId="77777777" w:rsidR="001143B2" w:rsidRDefault="001143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DF3FB" w14:textId="37AB3BEA" w:rsidR="001143B2" w:rsidRDefault="001143B2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E650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E650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543E473" w14:textId="77777777" w:rsidR="001143B2" w:rsidRDefault="001143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2BE92" w14:textId="77777777" w:rsidR="00DD726E" w:rsidRDefault="00DD726E" w:rsidP="00B96D46">
      <w:r>
        <w:separator/>
      </w:r>
    </w:p>
  </w:footnote>
  <w:footnote w:type="continuationSeparator" w:id="0">
    <w:p w14:paraId="40D03BF6" w14:textId="77777777" w:rsidR="00DD726E" w:rsidRDefault="00DD726E" w:rsidP="00B96D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546"/>
    </w:tblGrid>
    <w:tr w:rsidR="001143B2" w:rsidRPr="00AE1F02" w14:paraId="6020A982" w14:textId="77777777" w:rsidTr="00124B12">
      <w:trPr>
        <w:trHeight w:hRule="exact" w:val="964"/>
      </w:trPr>
      <w:tc>
        <w:tcPr>
          <w:tcW w:w="10546" w:type="dxa"/>
          <w:shd w:val="clear" w:color="auto" w:fill="auto"/>
        </w:tcPr>
        <w:p w14:paraId="5EF7B67C" w14:textId="77777777" w:rsidR="001143B2" w:rsidRPr="00D16921" w:rsidRDefault="001143B2" w:rsidP="003D5E5D">
          <w:pPr>
            <w:pStyle w:val="Header"/>
          </w:pPr>
          <w:r w:rsidRPr="00124B12">
            <w:rPr>
              <w:color w:val="000000"/>
            </w:rPr>
            <w:t>Oakton</w:t>
          </w:r>
          <w:r>
            <w:t xml:space="preserve"> Consulting Technology</w:t>
          </w:r>
        </w:p>
      </w:tc>
    </w:tr>
    <w:tr w:rsidR="001143B2" w:rsidRPr="00AE1F02" w14:paraId="70D5C456" w14:textId="77777777" w:rsidTr="00124B12">
      <w:trPr>
        <w:trHeight w:val="425"/>
      </w:trPr>
      <w:tc>
        <w:tcPr>
          <w:tcW w:w="10546" w:type="dxa"/>
          <w:shd w:val="clear" w:color="auto" w:fill="auto"/>
        </w:tcPr>
        <w:p w14:paraId="6013C0BC" w14:textId="77777777" w:rsidR="001143B2" w:rsidRPr="00AE1F02" w:rsidRDefault="001143B2" w:rsidP="00E80AC0">
          <w:pPr>
            <w:pStyle w:val="Red"/>
          </w:pPr>
        </w:p>
      </w:tc>
    </w:tr>
  </w:tbl>
  <w:p w14:paraId="53DA017D" w14:textId="77777777" w:rsidR="001143B2" w:rsidRPr="00AE1F02" w:rsidRDefault="001143B2" w:rsidP="00E80AC0">
    <w:pPr>
      <w:pStyle w:val="Re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546"/>
    </w:tblGrid>
    <w:tr w:rsidR="001143B2" w:rsidRPr="00AE1F02" w14:paraId="404AB05B" w14:textId="77777777" w:rsidTr="00124B12">
      <w:trPr>
        <w:trHeight w:hRule="exact" w:val="964"/>
      </w:trPr>
      <w:tc>
        <w:tcPr>
          <w:tcW w:w="10546" w:type="dxa"/>
          <w:shd w:val="clear" w:color="auto" w:fill="auto"/>
        </w:tcPr>
        <w:p w14:paraId="1A1F5D4A" w14:textId="77777777" w:rsidR="001143B2" w:rsidRPr="00D16921" w:rsidRDefault="001143B2" w:rsidP="00C942BF">
          <w:pPr>
            <w:pStyle w:val="Header"/>
          </w:pPr>
          <w:bookmarkStart w:id="1" w:name="b_Header"/>
          <w:r>
            <w:t>Consulting Technology</w:t>
          </w:r>
          <w:bookmarkEnd w:id="1"/>
          <w:r>
            <w:tab/>
          </w:r>
        </w:p>
      </w:tc>
    </w:tr>
    <w:tr w:rsidR="001143B2" w:rsidRPr="00AE1F02" w14:paraId="51433FCB" w14:textId="77777777" w:rsidTr="00124B12">
      <w:trPr>
        <w:trHeight w:val="425"/>
      </w:trPr>
      <w:tc>
        <w:tcPr>
          <w:tcW w:w="10546" w:type="dxa"/>
          <w:shd w:val="clear" w:color="auto" w:fill="auto"/>
        </w:tcPr>
        <w:p w14:paraId="0C5C700C" w14:textId="77777777" w:rsidR="001143B2" w:rsidRPr="00AE1F02" w:rsidRDefault="001143B2" w:rsidP="00DA4E78">
          <w:pPr>
            <w:pStyle w:val="Red"/>
          </w:pPr>
        </w:p>
      </w:tc>
    </w:tr>
  </w:tbl>
  <w:p w14:paraId="1BF33ADF" w14:textId="73270FA3" w:rsidR="001143B2" w:rsidRPr="00AE1F02" w:rsidRDefault="001143B2" w:rsidP="00951EC8">
    <w:pPr>
      <w:pStyle w:val="Red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7D03F149" wp14:editId="2210A217">
          <wp:simplePos x="0" y="0"/>
          <wp:positionH relativeFrom="page">
            <wp:align>right</wp:align>
          </wp:positionH>
          <wp:positionV relativeFrom="page">
            <wp:posOffset>683895</wp:posOffset>
          </wp:positionV>
          <wp:extent cx="1257300" cy="571500"/>
          <wp:effectExtent l="0" t="0" r="12700" b="12700"/>
          <wp:wrapSquare wrapText="bothSides"/>
          <wp:docPr id="2" name="Picture 0" descr="Description: Oakt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Oakton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6349B" w14:textId="77777777" w:rsidR="001143B2" w:rsidRDefault="001143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80D00"/>
    <w:multiLevelType w:val="hybridMultilevel"/>
    <w:tmpl w:val="152215B2"/>
    <w:lvl w:ilvl="0" w:tplc="34B09DAA">
      <w:start w:val="1"/>
      <w:numFmt w:val="bullet"/>
      <w:pStyle w:val="Assumption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E7155"/>
    <w:multiLevelType w:val="multilevel"/>
    <w:tmpl w:val="B226D2CA"/>
    <w:styleLink w:val="ANUTO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9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12"/>
    <w:rsid w:val="000441C9"/>
    <w:rsid w:val="00056248"/>
    <w:rsid w:val="000651CC"/>
    <w:rsid w:val="00072F2D"/>
    <w:rsid w:val="000750C7"/>
    <w:rsid w:val="00075AF4"/>
    <w:rsid w:val="00094528"/>
    <w:rsid w:val="000A008D"/>
    <w:rsid w:val="000F4819"/>
    <w:rsid w:val="001143B2"/>
    <w:rsid w:val="00124B12"/>
    <w:rsid w:val="0012777C"/>
    <w:rsid w:val="00130424"/>
    <w:rsid w:val="00133D36"/>
    <w:rsid w:val="00166713"/>
    <w:rsid w:val="00177A66"/>
    <w:rsid w:val="00182DC7"/>
    <w:rsid w:val="00194FCA"/>
    <w:rsid w:val="00197F76"/>
    <w:rsid w:val="001A12E6"/>
    <w:rsid w:val="001C7099"/>
    <w:rsid w:val="001F1071"/>
    <w:rsid w:val="002218EC"/>
    <w:rsid w:val="00224742"/>
    <w:rsid w:val="00245A19"/>
    <w:rsid w:val="00252810"/>
    <w:rsid w:val="002768CB"/>
    <w:rsid w:val="002879E5"/>
    <w:rsid w:val="002A1238"/>
    <w:rsid w:val="002A46A8"/>
    <w:rsid w:val="002B5242"/>
    <w:rsid w:val="002E4320"/>
    <w:rsid w:val="002E67AA"/>
    <w:rsid w:val="00303116"/>
    <w:rsid w:val="0035228F"/>
    <w:rsid w:val="0035264B"/>
    <w:rsid w:val="00363FD1"/>
    <w:rsid w:val="00395A94"/>
    <w:rsid w:val="003A5871"/>
    <w:rsid w:val="003D5E5D"/>
    <w:rsid w:val="003F231D"/>
    <w:rsid w:val="003F64B3"/>
    <w:rsid w:val="00414E8E"/>
    <w:rsid w:val="00437C78"/>
    <w:rsid w:val="0045287F"/>
    <w:rsid w:val="00464D8D"/>
    <w:rsid w:val="00466040"/>
    <w:rsid w:val="004751D0"/>
    <w:rsid w:val="00481CF7"/>
    <w:rsid w:val="004A5227"/>
    <w:rsid w:val="004B32F0"/>
    <w:rsid w:val="004E0263"/>
    <w:rsid w:val="004E497C"/>
    <w:rsid w:val="004E5D4A"/>
    <w:rsid w:val="00541DDA"/>
    <w:rsid w:val="005511C8"/>
    <w:rsid w:val="00551FF7"/>
    <w:rsid w:val="0055303A"/>
    <w:rsid w:val="00566CFC"/>
    <w:rsid w:val="005832EC"/>
    <w:rsid w:val="00587E0D"/>
    <w:rsid w:val="005972BB"/>
    <w:rsid w:val="005B01CE"/>
    <w:rsid w:val="005C29D2"/>
    <w:rsid w:val="005C5EB1"/>
    <w:rsid w:val="005C7250"/>
    <w:rsid w:val="005D2910"/>
    <w:rsid w:val="005D29D8"/>
    <w:rsid w:val="00603D88"/>
    <w:rsid w:val="00610FE8"/>
    <w:rsid w:val="0063324C"/>
    <w:rsid w:val="00653E69"/>
    <w:rsid w:val="00680E1A"/>
    <w:rsid w:val="006834DF"/>
    <w:rsid w:val="00683D2C"/>
    <w:rsid w:val="00684F78"/>
    <w:rsid w:val="00684F7F"/>
    <w:rsid w:val="006A1213"/>
    <w:rsid w:val="006A44D5"/>
    <w:rsid w:val="006A4A6D"/>
    <w:rsid w:val="006B29D8"/>
    <w:rsid w:val="006F33CD"/>
    <w:rsid w:val="007067C7"/>
    <w:rsid w:val="00712894"/>
    <w:rsid w:val="00713153"/>
    <w:rsid w:val="00720379"/>
    <w:rsid w:val="00722B9A"/>
    <w:rsid w:val="00727930"/>
    <w:rsid w:val="00752A43"/>
    <w:rsid w:val="00795A76"/>
    <w:rsid w:val="007B082E"/>
    <w:rsid w:val="007B2672"/>
    <w:rsid w:val="007B47BB"/>
    <w:rsid w:val="007B74CC"/>
    <w:rsid w:val="007C1546"/>
    <w:rsid w:val="007E3E58"/>
    <w:rsid w:val="007F08F8"/>
    <w:rsid w:val="007F1FF7"/>
    <w:rsid w:val="007F63FA"/>
    <w:rsid w:val="00810BEC"/>
    <w:rsid w:val="008334CF"/>
    <w:rsid w:val="0084639D"/>
    <w:rsid w:val="008501C5"/>
    <w:rsid w:val="00853079"/>
    <w:rsid w:val="00857BB2"/>
    <w:rsid w:val="008612DC"/>
    <w:rsid w:val="008621BF"/>
    <w:rsid w:val="00867368"/>
    <w:rsid w:val="008835C3"/>
    <w:rsid w:val="008B2999"/>
    <w:rsid w:val="008D00F1"/>
    <w:rsid w:val="008D35F1"/>
    <w:rsid w:val="008D778B"/>
    <w:rsid w:val="008E7046"/>
    <w:rsid w:val="008F59A8"/>
    <w:rsid w:val="00937A52"/>
    <w:rsid w:val="00941F83"/>
    <w:rsid w:val="009515BD"/>
    <w:rsid w:val="00951EC8"/>
    <w:rsid w:val="0095284F"/>
    <w:rsid w:val="00955E60"/>
    <w:rsid w:val="00965CB3"/>
    <w:rsid w:val="00967C6C"/>
    <w:rsid w:val="009764D6"/>
    <w:rsid w:val="009B2401"/>
    <w:rsid w:val="009B625C"/>
    <w:rsid w:val="009B7D48"/>
    <w:rsid w:val="009D49F6"/>
    <w:rsid w:val="009F57A5"/>
    <w:rsid w:val="009F7038"/>
    <w:rsid w:val="00A14D47"/>
    <w:rsid w:val="00A21462"/>
    <w:rsid w:val="00A23291"/>
    <w:rsid w:val="00A3529D"/>
    <w:rsid w:val="00A41FBF"/>
    <w:rsid w:val="00A43F24"/>
    <w:rsid w:val="00A656DD"/>
    <w:rsid w:val="00A83B68"/>
    <w:rsid w:val="00AB45E3"/>
    <w:rsid w:val="00AD2F78"/>
    <w:rsid w:val="00AE1F02"/>
    <w:rsid w:val="00AE2D69"/>
    <w:rsid w:val="00AF5D27"/>
    <w:rsid w:val="00AF68FB"/>
    <w:rsid w:val="00B10BB3"/>
    <w:rsid w:val="00B307A5"/>
    <w:rsid w:val="00B51F3A"/>
    <w:rsid w:val="00B678D1"/>
    <w:rsid w:val="00B76833"/>
    <w:rsid w:val="00B94C03"/>
    <w:rsid w:val="00B96395"/>
    <w:rsid w:val="00B96D46"/>
    <w:rsid w:val="00BA1352"/>
    <w:rsid w:val="00BC1CF6"/>
    <w:rsid w:val="00BE25E2"/>
    <w:rsid w:val="00BE3E39"/>
    <w:rsid w:val="00BE650B"/>
    <w:rsid w:val="00C04C59"/>
    <w:rsid w:val="00C22415"/>
    <w:rsid w:val="00C32428"/>
    <w:rsid w:val="00C34583"/>
    <w:rsid w:val="00C72BC8"/>
    <w:rsid w:val="00C821EC"/>
    <w:rsid w:val="00C942BF"/>
    <w:rsid w:val="00C95327"/>
    <w:rsid w:val="00CB2DF3"/>
    <w:rsid w:val="00CC387B"/>
    <w:rsid w:val="00D03546"/>
    <w:rsid w:val="00D03C8C"/>
    <w:rsid w:val="00D113BA"/>
    <w:rsid w:val="00D16921"/>
    <w:rsid w:val="00D24FAD"/>
    <w:rsid w:val="00D2565E"/>
    <w:rsid w:val="00D4172E"/>
    <w:rsid w:val="00D51311"/>
    <w:rsid w:val="00D873ED"/>
    <w:rsid w:val="00D9438E"/>
    <w:rsid w:val="00DA195F"/>
    <w:rsid w:val="00DA4E78"/>
    <w:rsid w:val="00DB5C20"/>
    <w:rsid w:val="00DB64A2"/>
    <w:rsid w:val="00DC0C93"/>
    <w:rsid w:val="00DC51DD"/>
    <w:rsid w:val="00DD1026"/>
    <w:rsid w:val="00DD4B52"/>
    <w:rsid w:val="00DD5B34"/>
    <w:rsid w:val="00DD726E"/>
    <w:rsid w:val="00DE342A"/>
    <w:rsid w:val="00DE7257"/>
    <w:rsid w:val="00DF1EFA"/>
    <w:rsid w:val="00DF6091"/>
    <w:rsid w:val="00DF70DA"/>
    <w:rsid w:val="00E1581D"/>
    <w:rsid w:val="00E34FCE"/>
    <w:rsid w:val="00E37620"/>
    <w:rsid w:val="00E37796"/>
    <w:rsid w:val="00E40C42"/>
    <w:rsid w:val="00E448E6"/>
    <w:rsid w:val="00E55136"/>
    <w:rsid w:val="00E80AC0"/>
    <w:rsid w:val="00E84251"/>
    <w:rsid w:val="00E93D38"/>
    <w:rsid w:val="00EA169F"/>
    <w:rsid w:val="00EA2512"/>
    <w:rsid w:val="00EA5108"/>
    <w:rsid w:val="00EB3900"/>
    <w:rsid w:val="00EC0B9C"/>
    <w:rsid w:val="00EC2804"/>
    <w:rsid w:val="00EC67FE"/>
    <w:rsid w:val="00F211FD"/>
    <w:rsid w:val="00F272D8"/>
    <w:rsid w:val="00F50DA9"/>
    <w:rsid w:val="00F52605"/>
    <w:rsid w:val="00F648A8"/>
    <w:rsid w:val="00F668F7"/>
    <w:rsid w:val="00F715D1"/>
    <w:rsid w:val="00F72696"/>
    <w:rsid w:val="00F75FD6"/>
    <w:rsid w:val="00FC73D0"/>
    <w:rsid w:val="00FE0DE8"/>
    <w:rsid w:val="00FE1972"/>
    <w:rsid w:val="00FE2889"/>
    <w:rsid w:val="00FE5EED"/>
    <w:rsid w:val="00FE6722"/>
    <w:rsid w:val="00FE765A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8B4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B12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right" w:pos="9072"/>
      </w:tabs>
      <w:jc w:val="both"/>
    </w:pPr>
    <w:rPr>
      <w:rFonts w:ascii="Arial" w:eastAsia="Times New Roman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A19"/>
    <w:pPr>
      <w:keepNext/>
      <w:keepLines/>
      <w:spacing w:before="71"/>
      <w:outlineLvl w:val="0"/>
    </w:pPr>
    <w:rPr>
      <w:rFonts w:eastAsia="SimSun"/>
      <w:b/>
      <w:bCs/>
      <w:color w:val="EE2A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7FE"/>
    <w:pPr>
      <w:keepNext/>
      <w:keepLines/>
      <w:spacing w:before="200"/>
      <w:outlineLvl w:val="1"/>
    </w:pPr>
    <w:rPr>
      <w:rFonts w:eastAsia="SimSun"/>
      <w:bCs/>
      <w:color w:val="EE2A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7FE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67FE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026"/>
    <w:pPr>
      <w:keepNext/>
      <w:keepLines/>
      <w:spacing w:before="20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026"/>
    <w:pPr>
      <w:keepNext/>
      <w:keepLines/>
      <w:spacing w:before="20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026"/>
    <w:pPr>
      <w:keepNext/>
      <w:keepLines/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026"/>
    <w:pPr>
      <w:keepNext/>
      <w:keepLines/>
      <w:spacing w:before="200"/>
      <w:outlineLvl w:val="7"/>
    </w:pPr>
    <w:rPr>
      <w:rFonts w:ascii="Cambria" w:eastAsia="SimSun" w:hAnsi="Cambria"/>
      <w:color w:val="4F81BD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026"/>
    <w:pPr>
      <w:keepNext/>
      <w:keepLines/>
      <w:spacing w:before="200"/>
      <w:outlineLvl w:val="8"/>
    </w:pPr>
    <w:rPr>
      <w:rFonts w:ascii="Cambria" w:eastAsia="SimSun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UTOC">
    <w:name w:val="ANU_TOC"/>
    <w:basedOn w:val="NoList"/>
    <w:uiPriority w:val="99"/>
    <w:rsid w:val="00CC387B"/>
    <w:pPr>
      <w:numPr>
        <w:numId w:val="1"/>
      </w:numPr>
    </w:pPr>
  </w:style>
  <w:style w:type="character" w:customStyle="1" w:styleId="Heading1Char">
    <w:name w:val="Heading 1 Char"/>
    <w:link w:val="Heading1"/>
    <w:uiPriority w:val="9"/>
    <w:rsid w:val="00245A19"/>
    <w:rPr>
      <w:rFonts w:eastAsia="SimSun" w:cs="Times New Roman"/>
      <w:b/>
      <w:bCs/>
      <w:color w:val="EE2A24"/>
      <w:sz w:val="19"/>
      <w:szCs w:val="28"/>
    </w:rPr>
  </w:style>
  <w:style w:type="character" w:customStyle="1" w:styleId="Heading2Char">
    <w:name w:val="Heading 2 Char"/>
    <w:link w:val="Heading2"/>
    <w:uiPriority w:val="9"/>
    <w:rsid w:val="00EC67FE"/>
    <w:rPr>
      <w:rFonts w:eastAsia="SimSun" w:cs="Times New Roman"/>
      <w:bCs/>
      <w:color w:val="EE2A24"/>
      <w:sz w:val="19"/>
      <w:szCs w:val="26"/>
    </w:rPr>
  </w:style>
  <w:style w:type="character" w:customStyle="1" w:styleId="Heading3Char">
    <w:name w:val="Heading 3 Char"/>
    <w:link w:val="Heading3"/>
    <w:uiPriority w:val="9"/>
    <w:rsid w:val="00EC67FE"/>
    <w:rPr>
      <w:sz w:val="19"/>
    </w:rPr>
  </w:style>
  <w:style w:type="character" w:customStyle="1" w:styleId="Heading4Char">
    <w:name w:val="Heading 4 Char"/>
    <w:link w:val="Heading4"/>
    <w:uiPriority w:val="9"/>
    <w:rsid w:val="00EC67FE"/>
    <w:rPr>
      <w:b/>
      <w:color w:val="7F7F7F"/>
      <w:sz w:val="19"/>
    </w:rPr>
  </w:style>
  <w:style w:type="character" w:customStyle="1" w:styleId="Heading5Char">
    <w:name w:val="Heading 5 Char"/>
    <w:link w:val="Heading5"/>
    <w:uiPriority w:val="9"/>
    <w:rsid w:val="00DD1026"/>
    <w:rPr>
      <w:rFonts w:ascii="Cambria" w:eastAsia="SimSu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DD1026"/>
    <w:rPr>
      <w:rFonts w:ascii="Cambria" w:eastAsia="SimSu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DD1026"/>
    <w:rPr>
      <w:rFonts w:ascii="Cambria" w:eastAsia="SimSu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DD1026"/>
    <w:rPr>
      <w:rFonts w:ascii="Cambria" w:eastAsia="SimSu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DD1026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1026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D1026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026"/>
    <w:pPr>
      <w:numPr>
        <w:ilvl w:val="1"/>
      </w:numPr>
      <w:ind w:left="1985"/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DD1026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F7038"/>
    <w:rPr>
      <w:sz w:val="19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D10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0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D1026"/>
    <w:rPr>
      <w:i/>
      <w:iCs/>
      <w:color w:val="000000"/>
    </w:rPr>
  </w:style>
  <w:style w:type="paragraph" w:customStyle="1" w:styleId="FooterWeb">
    <w:name w:val="Footer Web"/>
    <w:basedOn w:val="Normal"/>
    <w:qFormat/>
    <w:rsid w:val="00EC67FE"/>
    <w:pPr>
      <w:spacing w:line="200" w:lineRule="exact"/>
      <w:jc w:val="right"/>
    </w:pPr>
    <w:rPr>
      <w:b/>
      <w:sz w:val="17"/>
    </w:rPr>
  </w:style>
  <w:style w:type="character" w:styleId="SubtleEmphasis">
    <w:name w:val="Subtle Emphasis"/>
    <w:uiPriority w:val="19"/>
    <w:qFormat/>
    <w:rsid w:val="007B2672"/>
    <w:rPr>
      <w:rFonts w:ascii="Calibri" w:hAnsi="Calibri"/>
      <w:i/>
      <w:iCs/>
      <w:color w:val="808080"/>
      <w:sz w:val="20"/>
    </w:rPr>
  </w:style>
  <w:style w:type="character" w:styleId="IntenseEmphasis">
    <w:name w:val="Intense Emphasis"/>
    <w:uiPriority w:val="21"/>
    <w:qFormat/>
    <w:rsid w:val="00DD1026"/>
    <w:rPr>
      <w:b/>
      <w:bCs/>
      <w:i/>
      <w:iCs/>
      <w:color w:val="4F81BD"/>
    </w:rPr>
  </w:style>
  <w:style w:type="paragraph" w:customStyle="1" w:styleId="FooterContactDetailsBold">
    <w:name w:val="Footer Contact Details Bold"/>
    <w:basedOn w:val="Normal"/>
    <w:qFormat/>
    <w:rsid w:val="002E67AA"/>
    <w:pPr>
      <w:spacing w:line="180" w:lineRule="exact"/>
    </w:pPr>
    <w:rPr>
      <w:b/>
      <w:sz w:val="14"/>
    </w:rPr>
  </w:style>
  <w:style w:type="paragraph" w:customStyle="1" w:styleId="FooterContactDetail">
    <w:name w:val="Footer Contact Detail"/>
    <w:basedOn w:val="FooterContactDetailsBold"/>
    <w:qFormat/>
    <w:rsid w:val="00EC67FE"/>
    <w:rPr>
      <w:b w:val="0"/>
    </w:rPr>
  </w:style>
  <w:style w:type="character" w:styleId="BookTitle">
    <w:name w:val="Book Title"/>
    <w:uiPriority w:val="33"/>
    <w:qFormat/>
    <w:rsid w:val="00DD10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02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D1026"/>
    <w:rPr>
      <w:b/>
      <w:bCs/>
      <w:color w:val="4F81BD"/>
      <w:sz w:val="18"/>
      <w:szCs w:val="18"/>
    </w:rPr>
  </w:style>
  <w:style w:type="character" w:customStyle="1" w:styleId="NoSpacingChar">
    <w:name w:val="No Spacing Char"/>
    <w:link w:val="NoSpacing"/>
    <w:uiPriority w:val="1"/>
    <w:rsid w:val="009F7038"/>
    <w:rPr>
      <w:sz w:val="19"/>
    </w:rPr>
  </w:style>
  <w:style w:type="paragraph" w:customStyle="1" w:styleId="Fax">
    <w:name w:val="Fax"/>
    <w:basedOn w:val="Normal"/>
    <w:qFormat/>
    <w:rsid w:val="00810BEC"/>
    <w:pPr>
      <w:spacing w:before="71" w:line="210" w:lineRule="exact"/>
    </w:pPr>
    <w:rPr>
      <w:b/>
      <w:sz w:val="16"/>
    </w:rPr>
  </w:style>
  <w:style w:type="paragraph" w:styleId="Header">
    <w:name w:val="header"/>
    <w:basedOn w:val="Normal"/>
    <w:link w:val="HeaderChar"/>
    <w:uiPriority w:val="99"/>
    <w:rsid w:val="00E80AC0"/>
    <w:pPr>
      <w:tabs>
        <w:tab w:val="center" w:pos="4513"/>
        <w:tab w:val="right" w:pos="9026"/>
      </w:tabs>
    </w:pPr>
    <w:rPr>
      <w:b/>
      <w:sz w:val="17"/>
    </w:rPr>
  </w:style>
  <w:style w:type="character" w:customStyle="1" w:styleId="HeaderChar">
    <w:name w:val="Header Char"/>
    <w:link w:val="Header"/>
    <w:uiPriority w:val="99"/>
    <w:rsid w:val="00E80AC0"/>
    <w:rPr>
      <w:b/>
      <w:color w:val="7F7F7F"/>
      <w:sz w:val="17"/>
    </w:rPr>
  </w:style>
  <w:style w:type="paragraph" w:styleId="Footer">
    <w:name w:val="footer"/>
    <w:basedOn w:val="Normal"/>
    <w:link w:val="FooterChar"/>
    <w:uiPriority w:val="99"/>
    <w:unhideWhenUsed/>
    <w:rsid w:val="00B96D4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96D46"/>
    <w:rPr>
      <w:color w:val="7F7F7F"/>
    </w:rPr>
  </w:style>
  <w:style w:type="table" w:styleId="TableGrid">
    <w:name w:val="Table Grid"/>
    <w:basedOn w:val="TableNormal"/>
    <w:rsid w:val="00850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01C5"/>
    <w:rPr>
      <w:rFonts w:ascii="Tahoma" w:hAnsi="Tahoma" w:cs="Tahoma"/>
      <w:color w:val="7F7F7F"/>
      <w:sz w:val="16"/>
      <w:szCs w:val="16"/>
    </w:rPr>
  </w:style>
  <w:style w:type="paragraph" w:customStyle="1" w:styleId="Red">
    <w:name w:val="Red"/>
    <w:basedOn w:val="Header"/>
    <w:qFormat/>
    <w:rsid w:val="00EC67FE"/>
    <w:rPr>
      <w:b w:val="0"/>
      <w:color w:val="EE2A24"/>
      <w:sz w:val="19"/>
    </w:rPr>
  </w:style>
  <w:style w:type="paragraph" w:customStyle="1" w:styleId="Body">
    <w:name w:val="Body"/>
    <w:basedOn w:val="Normal"/>
    <w:qFormat/>
    <w:rsid w:val="006F33CD"/>
  </w:style>
  <w:style w:type="character" w:styleId="PlaceholderText">
    <w:name w:val="Placeholder Text"/>
    <w:uiPriority w:val="99"/>
    <w:semiHidden/>
    <w:rsid w:val="00BE3E39"/>
    <w:rPr>
      <w:color w:val="808080"/>
    </w:rPr>
  </w:style>
  <w:style w:type="paragraph" w:customStyle="1" w:styleId="LetterDetail">
    <w:name w:val="Letter Detail"/>
    <w:basedOn w:val="Normal"/>
    <w:qFormat/>
    <w:rsid w:val="00F648A8"/>
  </w:style>
  <w:style w:type="paragraph" w:customStyle="1" w:styleId="Assumption">
    <w:name w:val="Assumption"/>
    <w:basedOn w:val="Normal"/>
    <w:qFormat/>
    <w:rsid w:val="00B678D1"/>
    <w:rPr>
      <w:b/>
      <w:color w:val="595959"/>
    </w:rPr>
  </w:style>
  <w:style w:type="paragraph" w:customStyle="1" w:styleId="AssumptionBullet">
    <w:name w:val="Assumption Bullet"/>
    <w:basedOn w:val="Assumption"/>
    <w:qFormat/>
    <w:rsid w:val="008621BF"/>
    <w:pPr>
      <w:numPr>
        <w:numId w:val="2"/>
      </w:numPr>
      <w:ind w:left="0" w:firstLine="0"/>
    </w:pPr>
    <w:rPr>
      <w:color w:val="7F7F7F"/>
    </w:rPr>
  </w:style>
  <w:style w:type="character" w:styleId="Strong">
    <w:name w:val="Strong"/>
    <w:uiPriority w:val="22"/>
    <w:qFormat/>
    <w:rsid w:val="00C22415"/>
    <w:rPr>
      <w:b/>
      <w:bCs/>
    </w:rPr>
  </w:style>
  <w:style w:type="paragraph" w:customStyle="1" w:styleId="Name">
    <w:name w:val="Name"/>
    <w:basedOn w:val="Normal"/>
    <w:qFormat/>
    <w:rsid w:val="00BC1CF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mily.crowley\Application%20Data\Microsoft\Templates\oakton_internal_letterhea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D2CB0648F7D41B889DC3F92EF34F5" ma:contentTypeVersion="5" ma:contentTypeDescription="Create a new document." ma:contentTypeScope="" ma:versionID="bd93fd64524720a3817c5260a33ac892">
  <xsd:schema xmlns:xsd="http://www.w3.org/2001/XMLSchema" xmlns:xs="http://www.w3.org/2001/XMLSchema" xmlns:p="http://schemas.microsoft.com/office/2006/metadata/properties" xmlns:ns1="http://schemas.microsoft.com/sharepoint/v3" xmlns:ns2="a3036e79-2d3a-4519-833d-e89e6077c945" xmlns:ns3="ae132e40-0a0d-4763-89b6-b2a18022c384" targetNamespace="http://schemas.microsoft.com/office/2006/metadata/properties" ma:root="true" ma:fieldsID="f3530813f8d35f3b6731a7c255a9af1b" ns1:_="" ns2:_="" ns3:_="">
    <xsd:import namespace="http://schemas.microsoft.com/sharepoint/v3"/>
    <xsd:import namespace="a3036e79-2d3a-4519-833d-e89e6077c945"/>
    <xsd:import namespace="ae132e40-0a0d-4763-89b6-b2a18022c38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DocType" minOccurs="0"/>
                <xsd:element ref="ns3:Category" minOccurs="0"/>
                <xsd:element ref="ns3:PandP_Visi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36e79-2d3a-4519-833d-e89e6077c9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32e40-0a0d-4763-89b6-b2a18022c384" elementFormDefault="qualified">
    <xsd:import namespace="http://schemas.microsoft.com/office/2006/documentManagement/types"/>
    <xsd:import namespace="http://schemas.microsoft.com/office/infopath/2007/PartnerControls"/>
    <xsd:element name="DocType" ma:index="13" nillable="true" ma:displayName="DocType" ma:format="Dropdown" ma:internalName="DocType">
      <xsd:simpleType>
        <xsd:restriction base="dms:Choice">
          <xsd:enumeration value="Form"/>
          <xsd:enumeration value="Handbook"/>
          <xsd:enumeration value="Policy"/>
          <xsd:enumeration value="Position Description"/>
        </xsd:restriction>
      </xsd:simpleType>
    </xsd:element>
    <xsd:element name="Category" ma:index="14" nillable="true" ma:displayName="Category" ma:internalName="Category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reer Planning"/>
                    <xsd:enumeration value="Commuter Club"/>
                    <xsd:enumeration value="General"/>
                    <xsd:enumeration value="HR"/>
                    <xsd:enumeration value="Induction"/>
                    <xsd:enumeration value="Learning &amp; Development"/>
                    <xsd:enumeration value="OHS"/>
                    <xsd:enumeration value="Performance Review"/>
                    <xsd:enumeration value="Recruitment"/>
                    <xsd:enumeration value="Remuneration &amp; Benefits"/>
                    <xsd:enumeration value="Immigration"/>
                    <xsd:enumeration value="Career Managers"/>
                    <xsd:enumeration value="Employees"/>
                    <xsd:enumeration value="Tools"/>
                  </xsd:restriction>
                </xsd:simpleType>
              </xsd:element>
            </xsd:sequence>
          </xsd:extension>
        </xsd:complexContent>
      </xsd:complexType>
    </xsd:element>
    <xsd:element name="PandP_Visible" ma:index="15" nillable="true" ma:displayName="PandP_Visible" ma:default="1" ma:description="Do you want this form to appear on the Policies and Procedures / Forms main page?" ma:internalName="PandP_Visi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ndP_Visible xmlns="ae132e40-0a0d-4763-89b6-b2a18022c384">true</PandP_Visible>
    <PublishingExpirationDate xmlns="http://schemas.microsoft.com/sharepoint/v3" xsi:nil="true"/>
    <PublishingStartDate xmlns="http://schemas.microsoft.com/sharepoint/v3" xsi:nil="true"/>
    <DocType xmlns="ae132e40-0a0d-4763-89b6-b2a18022c384">Form</DocType>
    <Category xmlns="ae132e40-0a0d-4763-89b6-b2a18022c384">
      <Value>Induction</Value>
      <Value>Performance Review</Value>
    </Category>
    <_dlc_DocId xmlns="a3036e79-2d3a-4519-833d-e89e6077c945">TJZF3RJ36ESA-36-440</_dlc_DocId>
    <_dlc_DocIdUrl xmlns="a3036e79-2d3a-4519-833d-e89e6077c945">
      <Url>https://ozone.oakton.com.au/Corporate/HR/_layouts/DocIdRedir.aspx?ID=TJZF3RJ36ESA-36-440</Url>
      <Description>TJZF3RJ36ESA-36-440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D975F-D240-42EB-B6E8-7EAB1C25E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036e79-2d3a-4519-833d-e89e6077c945"/>
    <ds:schemaRef ds:uri="ae132e40-0a0d-4763-89b6-b2a18022c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742F9-FD9F-4B20-96AE-1A3EC427C2CC}">
  <ds:schemaRefs>
    <ds:schemaRef ds:uri="http://schemas.microsoft.com/office/2006/metadata/properties"/>
    <ds:schemaRef ds:uri="http://schemas.microsoft.com/office/infopath/2007/PartnerControls"/>
    <ds:schemaRef ds:uri="ae132e40-0a0d-4763-89b6-b2a18022c384"/>
    <ds:schemaRef ds:uri="http://schemas.microsoft.com/sharepoint/v3"/>
    <ds:schemaRef ds:uri="a3036e79-2d3a-4519-833d-e89e6077c945"/>
  </ds:schemaRefs>
</ds:datastoreItem>
</file>

<file path=customXml/itemProps3.xml><?xml version="1.0" encoding="utf-8"?>
<ds:datastoreItem xmlns:ds="http://schemas.openxmlformats.org/officeDocument/2006/customXml" ds:itemID="{9C54CE8B-A54B-4490-9702-D95DF72F1A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131255-0630-44BD-8DD8-9553342D03B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6F2D27D-0515-804B-842D-6D3DDDF0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Settings\emily.crowley\Application Data\Microsoft\Templates\oakton_internal_letterhead.dotm</Template>
  <TotalTime>3</TotalTime>
  <Pages>3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Probation Review Form</vt:lpstr>
    </vt:vector>
  </TitlesOfParts>
  <Company>c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Probation Review Form</dc:title>
  <dc:creator>CiCi</dc:creator>
  <cp:lastModifiedBy>Ray Moukaddem</cp:lastModifiedBy>
  <cp:revision>5</cp:revision>
  <cp:lastPrinted>2014-10-13T22:43:00Z</cp:lastPrinted>
  <dcterms:created xsi:type="dcterms:W3CDTF">2014-10-13T22:43:00Z</dcterms:created>
  <dcterms:modified xsi:type="dcterms:W3CDTF">2015-10-28T07:11:00Z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0x01010062DD2CB0648F7D41B889DC3F92EF34F5</vt:lpwstr>
  </property>
  <property fmtid="{D5CDD505-2E9C-101B-9397-08002B2CF9AE}" pid="3" name="_dlc_DocIdItemGuid">
    <vt:lpwstr>0ee25263-56fe-402f-95c9-ee9cdd2ee955</vt:lpwstr>
  </property>
</Properties>
</file>